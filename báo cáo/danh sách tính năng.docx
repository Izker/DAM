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2163EE" w:rsidRDefault="003466B3">
          <w:pPr>
            <w:pStyle w:val="KhngDncch"/>
            <w:rPr>
              <w:sz w:val="24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07D43BF0" wp14:editId="740C220D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91440</wp:posOffset>
                    </wp:positionV>
                    <wp:extent cx="4823460" cy="967740"/>
                    <wp:effectExtent l="0" t="0" r="15240" b="381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23460" cy="967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63EE" w:rsidRPr="003466B3" w:rsidRDefault="00446C94" w:rsidP="003466B3">
                                    <w:pPr>
                                      <w:pStyle w:val="Tiu"/>
                                      <w:shd w:val="clear" w:color="auto" w:fill="007789" w:themeFill="accent1" w:themeFillShade="BF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Danh sách tính năng</w:t>
                                    </w:r>
                                  </w:p>
                                </w:sdtContent>
                              </w:sdt>
                              <w:p w:rsidR="002163EE" w:rsidRPr="003466B3" w:rsidRDefault="002163EE" w:rsidP="003466B3">
                                <w:pPr>
                                  <w:pStyle w:val="Tiuphu"/>
                                  <w:shd w:val="clear" w:color="auto" w:fill="007789" w:themeFill="accent1" w:themeFillShade="BF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D43BF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0;margin-top:7.2pt;width:379.8pt;height:76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163EE" w:rsidRPr="003466B3" w:rsidRDefault="00446C94" w:rsidP="003466B3">
                              <w:pPr>
                                <w:pStyle w:val="Title"/>
                                <w:shd w:val="clear" w:color="auto" w:fill="007789" w:themeFill="accent1" w:themeFillShade="BF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Danh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sách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tính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năng</w:t>
                              </w:r>
                              <w:proofErr w:type="spellEnd"/>
                            </w:p>
                          </w:sdtContent>
                        </w:sdt>
                        <w:p w:rsidR="002163EE" w:rsidRPr="003466B3" w:rsidRDefault="002163EE" w:rsidP="003466B3">
                          <w:pPr>
                            <w:pStyle w:val="Subtitle"/>
                            <w:shd w:val="clear" w:color="auto" w:fill="007789" w:themeFill="accent1" w:themeFillShade="BF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rFonts w:cs="Segoe UI"/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08351F3" wp14:editId="18EB894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-876300</wp:posOffset>
                    </wp:positionV>
                    <wp:extent cx="2606040" cy="876300"/>
                    <wp:effectExtent l="0" t="0" r="3810" b="0"/>
                    <wp:wrapNone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06040" cy="876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466B3" w:rsidRPr="003466B3" w:rsidRDefault="003466B3" w:rsidP="003466B3">
                                <w:pPr>
                                  <w:jc w:val="center"/>
                                  <w:rPr>
                                    <w:rFonts w:ascii="Tahoma" w:hAnsi="Tahoma" w:cs="Tahoma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3466B3">
                                  <w:rPr>
                                    <w:rFonts w:ascii="Tahoma" w:hAnsi="Tahoma" w:cs="Tahoma"/>
                                    <w:b/>
                                    <w:sz w:val="24"/>
                                    <w:szCs w:val="24"/>
                                  </w:rPr>
                                  <w:t>KHOA CÔNG NGHỆ THÔNG TIN</w:t>
                                </w:r>
                              </w:p>
                              <w:p w:rsidR="003466B3" w:rsidRPr="003466B3" w:rsidRDefault="003466B3" w:rsidP="003466B3">
                                <w:pPr>
                                  <w:jc w:val="center"/>
                                  <w:rPr>
                                    <w:rFonts w:ascii="Tahoma" w:hAnsi="Tahoma" w:cs="Tahoma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3466B3">
                                  <w:rPr>
                                    <w:rFonts w:ascii="Tahoma" w:hAnsi="Tahoma" w:cs="Tahoma"/>
                                    <w:b/>
                                    <w:sz w:val="24"/>
                                    <w:szCs w:val="24"/>
                                  </w:rPr>
                                  <w:t>ĐẠI HỌC KHOA HỌC TỰ NHIÊN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8351F3" id="Text Box 2" o:spid="_x0000_s1027" type="#_x0000_t202" style="position:absolute;margin-left:0;margin-top:-69pt;width:205.2pt;height:69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" stroked="f">
                    <v:textbox>
                      <w:txbxContent>
                        <w:p w:rsidR="003466B3" w:rsidRPr="003466B3" w:rsidRDefault="003466B3" w:rsidP="003466B3"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24"/>
                              <w:szCs w:val="24"/>
                            </w:rPr>
                          </w:pPr>
                          <w:r w:rsidRPr="003466B3">
                            <w:rPr>
                              <w:rFonts w:ascii="Tahoma" w:hAnsi="Tahoma" w:cs="Tahoma"/>
                              <w:b/>
                              <w:sz w:val="24"/>
                              <w:szCs w:val="24"/>
                            </w:rPr>
                            <w:t>KHOA CÔNG NGHỆ THÔNG TIN</w:t>
                          </w:r>
                        </w:p>
                        <w:p w:rsidR="003466B3" w:rsidRPr="003466B3" w:rsidRDefault="003466B3" w:rsidP="003466B3"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24"/>
                              <w:szCs w:val="24"/>
                            </w:rPr>
                          </w:pPr>
                          <w:r w:rsidRPr="003466B3">
                            <w:rPr>
                              <w:rFonts w:ascii="Tahoma" w:hAnsi="Tahoma" w:cs="Tahoma"/>
                              <w:b/>
                              <w:sz w:val="24"/>
                              <w:szCs w:val="24"/>
                            </w:rPr>
                            <w:t>ĐẠI HỌC KHOA HỌC TỰ NHIÊN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3806E6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1EFD6260" wp14:editId="79B3B598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63EE" w:rsidRDefault="00484910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50E8B">
                                      <w:t>Nhóm 2</w:t>
                                    </w:r>
                                  </w:sdtContent>
                                </w:sdt>
                                <w:r w:rsidR="003806E6"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50E8B">
                                      <w:t>Mẫu thiết kế hướng đối tượng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FD6260" id="Text Box 20" o:spid="_x0000_s1028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" o:allowoverlap="f" filled="f" stroked="f" strokeweight=".5pt">
                    <v:textbox style="mso-fit-shape-to-text:t" inset="0,,0">
                      <w:txbxContent>
                        <w:p w:rsidR="002163EE" w:rsidRDefault="00374BA1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650E8B">
                                <w:t>Nhóm</w:t>
                              </w:r>
                              <w:proofErr w:type="spellEnd"/>
                              <w:r w:rsidR="00650E8B">
                                <w:t xml:space="preserve"> 2</w:t>
                              </w:r>
                            </w:sdtContent>
                          </w:sdt>
                          <w:r w:rsidR="003806E6">
                            <w:t> | </w:t>
                          </w:r>
                          <w:proofErr w:type="spellStart"/>
                          <w:sdt>
                            <w:sdtPr>
                              <w:alias w:val="Course Title"/>
                              <w:tag w:val=""/>
                              <w:id w:val="-728219936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650E8B">
                                <w:t>Mẫu</w:t>
                              </w:r>
                              <w:proofErr w:type="spellEnd"/>
                              <w:r w:rsidR="00650E8B">
                                <w:t xml:space="preserve"> </w:t>
                              </w:r>
                              <w:proofErr w:type="spellStart"/>
                              <w:r w:rsidR="00650E8B">
                                <w:t>thiết</w:t>
                              </w:r>
                              <w:proofErr w:type="spellEnd"/>
                              <w:r w:rsidR="00650E8B">
                                <w:t xml:space="preserve"> </w:t>
                              </w:r>
                              <w:proofErr w:type="spellStart"/>
                              <w:r w:rsidR="00650E8B">
                                <w:t>kế</w:t>
                              </w:r>
                              <w:proofErr w:type="spellEnd"/>
                              <w:r w:rsidR="00650E8B">
                                <w:t xml:space="preserve"> </w:t>
                              </w:r>
                              <w:proofErr w:type="spellStart"/>
                              <w:r w:rsidR="00650E8B">
                                <w:t>hướng</w:t>
                              </w:r>
                              <w:proofErr w:type="spellEnd"/>
                              <w:r w:rsidR="00650E8B">
                                <w:t xml:space="preserve"> </w:t>
                              </w:r>
                              <w:proofErr w:type="spellStart"/>
                              <w:r w:rsidR="00650E8B">
                                <w:t>đối</w:t>
                              </w:r>
                              <w:proofErr w:type="spellEnd"/>
                              <w:r w:rsidR="00650E8B">
                                <w:t xml:space="preserve"> </w:t>
                              </w:r>
                              <w:proofErr w:type="spellStart"/>
                              <w:r w:rsidR="00650E8B">
                                <w:t>tượng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230792" w:rsidRDefault="00650E8B">
          <w:r>
            <w:rPr>
              <w:rFonts w:cs="Segoe UI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181EBA1" wp14:editId="403941E0">
                    <wp:simplePos x="0" y="0"/>
                    <wp:positionH relativeFrom="margin">
                      <wp:posOffset>685800</wp:posOffset>
                    </wp:positionH>
                    <wp:positionV relativeFrom="paragraph">
                      <wp:posOffset>85725</wp:posOffset>
                    </wp:positionV>
                    <wp:extent cx="4121150" cy="917575"/>
                    <wp:effectExtent l="0" t="0" r="0" b="8255"/>
                    <wp:wrapTopAndBottom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21150" cy="9175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466B3" w:rsidRPr="003466B3" w:rsidRDefault="00650E8B" w:rsidP="003466B3">
                                <w:pPr>
                                  <w:jc w:val="center"/>
                                  <w:rPr>
                                    <w:rFonts w:asciiTheme="majorHAnsi" w:hAnsiTheme="majorHAnsi" w:cs="Segoe UI"/>
                                    <w:i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 w:cs="Segoe UI"/>
                                    <w:i/>
                                    <w:sz w:val="32"/>
                                    <w:szCs w:val="32"/>
                                  </w:rPr>
                                  <w:t xml:space="preserve">Xây dựng database access management (DAM) framework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181EBA1" id="_x0000_s1029" type="#_x0000_t202" style="position:absolute;margin-left:54pt;margin-top:6.75pt;width:324.5pt;height:72.25pt;z-index:25166540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" stroked="f">
                    <v:textbox style="mso-fit-shape-to-text:t">
                      <w:txbxContent>
                        <w:p w:rsidR="003466B3" w:rsidRPr="003466B3" w:rsidRDefault="00650E8B" w:rsidP="003466B3">
                          <w:pPr>
                            <w:jc w:val="center"/>
                            <w:rPr>
                              <w:rFonts w:asciiTheme="majorHAnsi" w:hAnsiTheme="majorHAnsi" w:cs="Segoe UI"/>
                              <w:i/>
                              <w:sz w:val="32"/>
                              <w:szCs w:val="32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="Segoe UI"/>
                              <w:i/>
                              <w:sz w:val="32"/>
                              <w:szCs w:val="32"/>
                            </w:rPr>
                            <w:t>Xây</w:t>
                          </w:r>
                          <w:proofErr w:type="spellEnd"/>
                          <w:r>
                            <w:rPr>
                              <w:rFonts w:asciiTheme="majorHAnsi" w:hAnsiTheme="majorHAnsi" w:cs="Segoe UI"/>
                              <w:i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hAnsiTheme="majorHAnsi" w:cs="Segoe UI"/>
                              <w:i/>
                              <w:sz w:val="32"/>
                              <w:szCs w:val="32"/>
                            </w:rPr>
                            <w:t>dựng</w:t>
                          </w:r>
                          <w:proofErr w:type="spellEnd"/>
                          <w:r>
                            <w:rPr>
                              <w:rFonts w:asciiTheme="majorHAnsi" w:hAnsiTheme="majorHAnsi" w:cs="Segoe UI"/>
                              <w:i/>
                              <w:sz w:val="32"/>
                              <w:szCs w:val="32"/>
                            </w:rPr>
                            <w:t xml:space="preserve"> database access management (DAM) framework 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 w:rsidR="003806E6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595959" w:themeColor="text1" w:themeTint="A6"/>
              <w:sz w:val="20"/>
            </w:rPr>
            <w:id w:val="1961989637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230792" w:rsidRDefault="00230792">
              <w:pPr>
                <w:pStyle w:val="uMucluc"/>
              </w:pPr>
              <w:r>
                <w:t>Mục lục</w:t>
              </w:r>
            </w:p>
            <w:p w:rsidR="00230792" w:rsidRDefault="00230792">
              <w:pPr>
                <w:pStyle w:val="Mucluc1"/>
                <w:tabs>
                  <w:tab w:val="left" w:pos="400"/>
                  <w:tab w:val="right" w:leader="dot" w:pos="8630"/>
                </w:tabs>
                <w:rPr>
                  <w:rFonts w:eastAsiaTheme="minorEastAsia"/>
                  <w:noProof/>
                  <w:color w:val="auto"/>
                  <w:sz w:val="22"/>
                  <w:szCs w:val="22"/>
                  <w:lang w:eastAsia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86796668" w:history="1">
                <w:r w:rsidRPr="003D7A51">
                  <w:rPr>
                    <w:rStyle w:val="Siuktni"/>
                    <w:noProof/>
                  </w:rPr>
                  <w:t>I.</w:t>
                </w:r>
                <w:r>
                  <w:rPr>
                    <w:rFonts w:eastAsiaTheme="minorEastAsia"/>
                    <w:noProof/>
                    <w:color w:val="auto"/>
                    <w:sz w:val="22"/>
                    <w:szCs w:val="22"/>
                    <w:lang w:eastAsia="en-US"/>
                  </w:rPr>
                  <w:tab/>
                </w:r>
                <w:r w:rsidRPr="003D7A51">
                  <w:rPr>
                    <w:rStyle w:val="Siuktni"/>
                    <w:noProof/>
                  </w:rPr>
                  <w:t>Liệt kê các chức năng chính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_Toc486796668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30792" w:rsidRDefault="0023079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951694" w:rsidRDefault="00951694">
          <w:r>
            <w:br w:type="page"/>
          </w:r>
        </w:p>
        <w:p w:rsidR="002163EE" w:rsidRDefault="00484910"/>
      </w:sdtContent>
    </w:sdt>
    <w:p w:rsidR="00D078BD" w:rsidRDefault="00D078BD" w:rsidP="00951694">
      <w:pPr>
        <w:pStyle w:val="u1"/>
        <w:numPr>
          <w:ilvl w:val="0"/>
          <w:numId w:val="28"/>
        </w:numPr>
      </w:pPr>
      <w:bookmarkStart w:id="5" w:name="_Toc486796668"/>
      <w:bookmarkEnd w:id="4"/>
      <w:bookmarkEnd w:id="3"/>
      <w:bookmarkEnd w:id="2"/>
      <w:bookmarkEnd w:id="1"/>
      <w:bookmarkEnd w:id="0"/>
      <w:r>
        <w:t>Liệt kê các chức năng chính</w:t>
      </w:r>
      <w:bookmarkEnd w:id="5"/>
    </w:p>
    <w:tbl>
      <w:tblPr>
        <w:tblStyle w:val="BangLi4-Nhnmanh3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51694" w:rsidRPr="00951694" w:rsidTr="009516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51694" w:rsidRPr="00951694" w:rsidRDefault="00951694" w:rsidP="009516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chức năng</w:t>
            </w:r>
          </w:p>
        </w:tc>
        <w:tc>
          <w:tcPr>
            <w:tcW w:w="4315" w:type="dxa"/>
          </w:tcPr>
          <w:p w:rsidR="00951694" w:rsidRPr="00951694" w:rsidRDefault="00951694" w:rsidP="00951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Mức độ hoàn thành</w:t>
            </w:r>
          </w:p>
        </w:tc>
      </w:tr>
      <w:tr w:rsidR="00951694" w:rsidRPr="00951694" w:rsidTr="0095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51694" w:rsidRPr="00951694" w:rsidRDefault="00951694" w:rsidP="00951694">
            <w:pPr>
              <w:pStyle w:val="oancuaDanhsac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Cho phép mapping bảng </w:t>
            </w:r>
            <w:r w:rsidR="000B6238">
              <w:rPr>
                <w:rFonts w:ascii="Times New Roman" w:hAnsi="Times New Roman" w:cs="Times New Roman"/>
                <w:sz w:val="26"/>
                <w:szCs w:val="26"/>
              </w:rPr>
              <w:t>dữ liệu thành object tương ứng của người dùng</w:t>
            </w:r>
          </w:p>
        </w:tc>
        <w:tc>
          <w:tcPr>
            <w:tcW w:w="4315" w:type="dxa"/>
          </w:tcPr>
          <w:p w:rsidR="00951694" w:rsidRPr="00951694" w:rsidRDefault="000B6238" w:rsidP="000B6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70%</w:t>
            </w:r>
          </w:p>
        </w:tc>
      </w:tr>
      <w:tr w:rsidR="00951694" w:rsidRPr="00951694" w:rsidTr="00951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51694" w:rsidRPr="000B6238" w:rsidRDefault="000B6238" w:rsidP="000B6238">
            <w:pPr>
              <w:pStyle w:val="oancuaDanhsac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các lớp thao tác insert, delete, update, select</w:t>
            </w:r>
          </w:p>
        </w:tc>
        <w:tc>
          <w:tcPr>
            <w:tcW w:w="4315" w:type="dxa"/>
          </w:tcPr>
          <w:p w:rsidR="00951694" w:rsidRPr="00951694" w:rsidRDefault="008A7FD3" w:rsidP="000B6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60%</w:t>
            </w:r>
            <w:bookmarkStart w:id="6" w:name="_GoBack"/>
            <w:bookmarkEnd w:id="6"/>
          </w:p>
        </w:tc>
      </w:tr>
      <w:tr w:rsidR="00951694" w:rsidRPr="00951694" w:rsidTr="00951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51694" w:rsidRPr="000B6238" w:rsidRDefault="000B6238" w:rsidP="000B6238">
            <w:pPr>
              <w:pStyle w:val="oancuaDanhsac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Kiểm tra các thuộc tính người trong lớp người dùng định nghĩa phù hợp với bảng dữ liệu. </w:t>
            </w:r>
          </w:p>
        </w:tc>
        <w:tc>
          <w:tcPr>
            <w:tcW w:w="4315" w:type="dxa"/>
          </w:tcPr>
          <w:p w:rsidR="00951694" w:rsidRPr="00951694" w:rsidRDefault="000B6238" w:rsidP="000B6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</w:tr>
      <w:tr w:rsidR="00951694" w:rsidRPr="00951694" w:rsidTr="00951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51694" w:rsidRPr="00951694" w:rsidRDefault="00951694" w:rsidP="0095169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15" w:type="dxa"/>
          </w:tcPr>
          <w:p w:rsidR="00951694" w:rsidRPr="00951694" w:rsidRDefault="00951694" w:rsidP="0095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51694" w:rsidRPr="00951694" w:rsidRDefault="00951694" w:rsidP="00951694">
      <w:pPr>
        <w:ind w:left="916"/>
      </w:pPr>
    </w:p>
    <w:p w:rsidR="00951694" w:rsidRPr="00951694" w:rsidRDefault="00951694" w:rsidP="00951694">
      <w:r>
        <w:tab/>
      </w:r>
      <w:r>
        <w:tab/>
      </w:r>
    </w:p>
    <w:sectPr w:rsidR="00951694" w:rsidRPr="00951694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910" w:rsidRDefault="00484910">
      <w:pPr>
        <w:spacing w:before="0" w:after="0" w:line="240" w:lineRule="auto"/>
      </w:pPr>
      <w:r>
        <w:separator/>
      </w:r>
    </w:p>
  </w:endnote>
  <w:endnote w:type="continuationSeparator" w:id="0">
    <w:p w:rsidR="00484910" w:rsidRDefault="004849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3806E6">
    <w:pPr>
      <w:pStyle w:val="Chntrang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8A7FD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910" w:rsidRDefault="00484910">
      <w:pPr>
        <w:spacing w:before="0" w:after="0" w:line="240" w:lineRule="auto"/>
      </w:pPr>
      <w:r>
        <w:separator/>
      </w:r>
    </w:p>
  </w:footnote>
  <w:footnote w:type="continuationSeparator" w:id="0">
    <w:p w:rsidR="00484910" w:rsidRDefault="0048491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Duudong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0DE7FDE"/>
    <w:multiLevelType w:val="hybridMultilevel"/>
    <w:tmpl w:val="05141F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501B32"/>
    <w:multiLevelType w:val="hybridMultilevel"/>
    <w:tmpl w:val="550AE546"/>
    <w:lvl w:ilvl="0" w:tplc="04C0AE3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503CDD"/>
    <w:multiLevelType w:val="hybridMultilevel"/>
    <w:tmpl w:val="5E38E638"/>
    <w:lvl w:ilvl="0" w:tplc="4976CA48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E7024E"/>
    <w:multiLevelType w:val="hybridMultilevel"/>
    <w:tmpl w:val="27CADF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630B7D"/>
    <w:multiLevelType w:val="hybridMultilevel"/>
    <w:tmpl w:val="F9E8D742"/>
    <w:lvl w:ilvl="0" w:tplc="04C0AE3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446995"/>
    <w:multiLevelType w:val="hybridMultilevel"/>
    <w:tmpl w:val="84BA4F52"/>
    <w:lvl w:ilvl="0" w:tplc="04C0AE3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17C12CB"/>
    <w:multiLevelType w:val="hybridMultilevel"/>
    <w:tmpl w:val="07662D3E"/>
    <w:lvl w:ilvl="0" w:tplc="4976CA48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F9598A"/>
    <w:multiLevelType w:val="hybridMultilevel"/>
    <w:tmpl w:val="BC1C2E44"/>
    <w:lvl w:ilvl="0" w:tplc="4976CA48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49768F"/>
    <w:multiLevelType w:val="hybridMultilevel"/>
    <w:tmpl w:val="4EE8823A"/>
    <w:lvl w:ilvl="0" w:tplc="4976CA48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954461"/>
    <w:multiLevelType w:val="hybridMultilevel"/>
    <w:tmpl w:val="FA3EC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C2E1E"/>
    <w:multiLevelType w:val="hybridMultilevel"/>
    <w:tmpl w:val="01348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091A67"/>
    <w:multiLevelType w:val="hybridMultilevel"/>
    <w:tmpl w:val="90D85974"/>
    <w:lvl w:ilvl="0" w:tplc="04C0AE3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96589F"/>
    <w:multiLevelType w:val="hybridMultilevel"/>
    <w:tmpl w:val="13528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C26D3C"/>
    <w:multiLevelType w:val="hybridMultilevel"/>
    <w:tmpl w:val="D2E42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44195A"/>
    <w:multiLevelType w:val="hybridMultilevel"/>
    <w:tmpl w:val="B622A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273067"/>
    <w:multiLevelType w:val="hybridMultilevel"/>
    <w:tmpl w:val="42BA4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23153D"/>
    <w:multiLevelType w:val="hybridMultilevel"/>
    <w:tmpl w:val="13528E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4C1428"/>
    <w:multiLevelType w:val="hybridMultilevel"/>
    <w:tmpl w:val="FF527320"/>
    <w:lvl w:ilvl="0" w:tplc="04C0AE3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E41D3A"/>
    <w:multiLevelType w:val="hybridMultilevel"/>
    <w:tmpl w:val="E0ACEC7A"/>
    <w:lvl w:ilvl="0" w:tplc="F03A9D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0A49A9"/>
    <w:multiLevelType w:val="hybridMultilevel"/>
    <w:tmpl w:val="E7DED430"/>
    <w:lvl w:ilvl="0" w:tplc="04C0AE3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36432C4"/>
    <w:multiLevelType w:val="hybridMultilevel"/>
    <w:tmpl w:val="9F56580C"/>
    <w:lvl w:ilvl="0" w:tplc="51BE81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CE103F"/>
    <w:multiLevelType w:val="hybridMultilevel"/>
    <w:tmpl w:val="CF7C4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6C1974"/>
    <w:multiLevelType w:val="hybridMultilevel"/>
    <w:tmpl w:val="2B943C8C"/>
    <w:lvl w:ilvl="0" w:tplc="04C0AE3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FDF53FA"/>
    <w:multiLevelType w:val="hybridMultilevel"/>
    <w:tmpl w:val="B1BE4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11"/>
  </w:num>
  <w:num w:numId="8">
    <w:abstractNumId w:val="25"/>
  </w:num>
  <w:num w:numId="9">
    <w:abstractNumId w:val="15"/>
  </w:num>
  <w:num w:numId="10">
    <w:abstractNumId w:val="12"/>
  </w:num>
  <w:num w:numId="11">
    <w:abstractNumId w:val="14"/>
  </w:num>
  <w:num w:numId="12">
    <w:abstractNumId w:val="17"/>
  </w:num>
  <w:num w:numId="13">
    <w:abstractNumId w:val="2"/>
  </w:num>
  <w:num w:numId="14">
    <w:abstractNumId w:val="10"/>
  </w:num>
  <w:num w:numId="15">
    <w:abstractNumId w:val="21"/>
  </w:num>
  <w:num w:numId="16">
    <w:abstractNumId w:val="9"/>
  </w:num>
  <w:num w:numId="17">
    <w:abstractNumId w:val="8"/>
  </w:num>
  <w:num w:numId="18">
    <w:abstractNumId w:val="7"/>
  </w:num>
  <w:num w:numId="19">
    <w:abstractNumId w:val="19"/>
  </w:num>
  <w:num w:numId="20">
    <w:abstractNumId w:val="6"/>
  </w:num>
  <w:num w:numId="21">
    <w:abstractNumId w:val="13"/>
  </w:num>
  <w:num w:numId="22">
    <w:abstractNumId w:val="4"/>
  </w:num>
  <w:num w:numId="23">
    <w:abstractNumId w:val="24"/>
  </w:num>
  <w:num w:numId="24">
    <w:abstractNumId w:val="3"/>
  </w:num>
  <w:num w:numId="25">
    <w:abstractNumId w:val="16"/>
  </w:num>
  <w:num w:numId="26">
    <w:abstractNumId w:val="18"/>
  </w:num>
  <w:num w:numId="27">
    <w:abstractNumId w:val="5"/>
  </w:num>
  <w:num w:numId="28">
    <w:abstractNumId w:val="20"/>
  </w:num>
  <w:num w:numId="29">
    <w:abstractNumId w:val="22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6B3"/>
    <w:rsid w:val="000B6238"/>
    <w:rsid w:val="002163EE"/>
    <w:rsid w:val="00230792"/>
    <w:rsid w:val="00274985"/>
    <w:rsid w:val="002D0FAB"/>
    <w:rsid w:val="003466B3"/>
    <w:rsid w:val="00374BA1"/>
    <w:rsid w:val="003806E6"/>
    <w:rsid w:val="00380D49"/>
    <w:rsid w:val="003D51F8"/>
    <w:rsid w:val="00446C94"/>
    <w:rsid w:val="00484910"/>
    <w:rsid w:val="00514CC8"/>
    <w:rsid w:val="00650E8B"/>
    <w:rsid w:val="006704D8"/>
    <w:rsid w:val="008A7FD3"/>
    <w:rsid w:val="00946CDF"/>
    <w:rsid w:val="00951694"/>
    <w:rsid w:val="00AC6377"/>
    <w:rsid w:val="00C7105B"/>
    <w:rsid w:val="00CC2D12"/>
    <w:rsid w:val="00D0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92295A"/>
  <w15:chartTrackingRefBased/>
  <w15:docId w15:val="{0C840F9E-10CF-4D2E-87A9-C688DC53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u2">
    <w:name w:val="heading 2"/>
    <w:basedOn w:val="Binhthng"/>
    <w:next w:val="Binhthng"/>
    <w:link w:val="u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u3">
    <w:name w:val="heading 3"/>
    <w:basedOn w:val="Binhthng"/>
    <w:next w:val="Binhthng"/>
    <w:link w:val="u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TnnMausang">
    <w:name w:val="Light Shading"/>
    <w:basedOn w:val="BangThngthng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Binhthng"/>
    <w:uiPriority w:val="99"/>
    <w:qFormat/>
    <w:pPr>
      <w:spacing w:before="0" w:after="0"/>
      <w:jc w:val="center"/>
    </w:pPr>
  </w:style>
  <w:style w:type="character" w:customStyle="1" w:styleId="u1Char">
    <w:name w:val="Đầu đề 1 Char"/>
    <w:basedOn w:val="Phngmcinhcuaoanvn"/>
    <w:link w:val="u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u2Char">
    <w:name w:val="Đầu đề 2 Char"/>
    <w:basedOn w:val="Phngmcinhcuaoanvn"/>
    <w:link w:val="u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u3Char">
    <w:name w:val="Đầu đề 3 Char"/>
    <w:basedOn w:val="Phngmcinhcuaoanvn"/>
    <w:link w:val="u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u4Char">
    <w:name w:val="Đầu đề 4 Char"/>
    <w:basedOn w:val="Phngmcinhcuaoanvn"/>
    <w:link w:val="u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u6Char">
    <w:name w:val="Đầu đề 6 Char"/>
    <w:basedOn w:val="Phngmcinhcuaoanvn"/>
    <w:link w:val="u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huthich">
    <w:name w:val="caption"/>
    <w:basedOn w:val="Binhthng"/>
    <w:next w:val="Binhthng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Duudong">
    <w:name w:val="List Bullet"/>
    <w:basedOn w:val="Binhthng"/>
    <w:uiPriority w:val="1"/>
    <w:unhideWhenUsed/>
    <w:qFormat/>
    <w:pPr>
      <w:numPr>
        <w:numId w:val="5"/>
      </w:numPr>
    </w:pPr>
  </w:style>
  <w:style w:type="paragraph" w:styleId="Sudong">
    <w:name w:val="List Number"/>
    <w:basedOn w:val="Binhthng"/>
    <w:uiPriority w:val="1"/>
    <w:unhideWhenUsed/>
    <w:qFormat/>
    <w:pPr>
      <w:numPr>
        <w:numId w:val="6"/>
      </w:numPr>
      <w:contextualSpacing/>
    </w:pPr>
  </w:style>
  <w:style w:type="paragraph" w:styleId="Tiu">
    <w:name w:val="Title"/>
    <w:basedOn w:val="Binhthng"/>
    <w:next w:val="Binhthng"/>
    <w:link w:val="Tiu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uChar">
    <w:name w:val="Tiêu đề Char"/>
    <w:basedOn w:val="Phngmcinhcuaoanvn"/>
    <w:link w:val="Tiu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Tiuphu">
    <w:name w:val="Subtitle"/>
    <w:basedOn w:val="Binhthng"/>
    <w:next w:val="Binhthng"/>
    <w:link w:val="Tiuphu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TiuphuChar">
    <w:name w:val="Tiêu đề phụ Char"/>
    <w:basedOn w:val="Phngmcinhcuaoanvn"/>
    <w:link w:val="Tiuphu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hnmanh">
    <w:name w:val="Emphasis"/>
    <w:basedOn w:val="Phngmcinhcuaoanvn"/>
    <w:uiPriority w:val="10"/>
    <w:unhideWhenUsed/>
    <w:qFormat/>
    <w:rPr>
      <w:i w:val="0"/>
      <w:iCs w:val="0"/>
      <w:color w:val="007789" w:themeColor="accent1" w:themeShade="BF"/>
    </w:rPr>
  </w:style>
  <w:style w:type="paragraph" w:styleId="KhngDncch">
    <w:name w:val="No Spacing"/>
    <w:link w:val="KhngDncch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KhngDncchChar">
    <w:name w:val="Không Dãn cách Char"/>
    <w:basedOn w:val="Phngmcinhcuaoanvn"/>
    <w:link w:val="KhngDncch"/>
    <w:uiPriority w:val="1"/>
    <w:rPr>
      <w:rFonts w:asciiTheme="minorHAnsi" w:eastAsiaTheme="minorEastAsia" w:hAnsiTheme="minorHAnsi" w:cstheme="minorBidi"/>
      <w:color w:val="auto"/>
    </w:rPr>
  </w:style>
  <w:style w:type="paragraph" w:styleId="Litrichdn">
    <w:name w:val="Quote"/>
    <w:basedOn w:val="Binhthng"/>
    <w:next w:val="Binhthng"/>
    <w:link w:val="Litrichdn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LitrichdnChar">
    <w:name w:val="Lời trích dẫn Char"/>
    <w:basedOn w:val="Phngmcinhcuaoanvn"/>
    <w:link w:val="Litrichdn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uMucluc">
    <w:name w:val="TOC Heading"/>
    <w:basedOn w:val="u1"/>
    <w:next w:val="Binhthng"/>
    <w:uiPriority w:val="39"/>
    <w:unhideWhenUsed/>
    <w:qFormat/>
    <w:pPr>
      <w:spacing w:before="0"/>
      <w:outlineLvl w:val="9"/>
    </w:pPr>
  </w:style>
  <w:style w:type="paragraph" w:styleId="Chntrang">
    <w:name w:val="footer"/>
    <w:basedOn w:val="Binhthng"/>
    <w:link w:val="Chntrang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ChntrangChar">
    <w:name w:val="Chân trang Char"/>
    <w:basedOn w:val="Phngmcinhcuaoanvn"/>
    <w:link w:val="Chntrang"/>
    <w:uiPriority w:val="99"/>
    <w:rPr>
      <w:caps/>
      <w:sz w:val="16"/>
    </w:rPr>
  </w:style>
  <w:style w:type="paragraph" w:styleId="Mucluc3">
    <w:name w:val="toc 3"/>
    <w:basedOn w:val="Binhthng"/>
    <w:next w:val="Binhthng"/>
    <w:autoRedefine/>
    <w:uiPriority w:val="39"/>
    <w:unhideWhenUsed/>
    <w:pPr>
      <w:spacing w:after="100"/>
      <w:ind w:left="400"/>
    </w:pPr>
    <w:rPr>
      <w:i/>
      <w:iCs/>
    </w:rPr>
  </w:style>
  <w:style w:type="character" w:styleId="Siuktni">
    <w:name w:val="Hyperlink"/>
    <w:basedOn w:val="Phngmcinhcuaoanvn"/>
    <w:uiPriority w:val="99"/>
    <w:unhideWhenUsed/>
    <w:rPr>
      <w:color w:val="EB8803" w:themeColor="hyperlink"/>
      <w:u w:val="single"/>
    </w:rPr>
  </w:style>
  <w:style w:type="paragraph" w:styleId="Mucluc1">
    <w:name w:val="toc 1"/>
    <w:basedOn w:val="Binhthng"/>
    <w:next w:val="Binhthng"/>
    <w:autoRedefine/>
    <w:uiPriority w:val="39"/>
    <w:unhideWhenUsed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pPr>
      <w:spacing w:after="100"/>
      <w:ind w:left="200"/>
    </w:pPr>
  </w:style>
  <w:style w:type="paragraph" w:styleId="Bongchuthich">
    <w:name w:val="Balloon Text"/>
    <w:basedOn w:val="Binhthng"/>
    <w:link w:val="Bongchuthich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Pr>
      <w:rFonts w:ascii="Tahoma" w:hAnsi="Tahoma" w:cs="Tahoma"/>
      <w:sz w:val="16"/>
    </w:rPr>
  </w:style>
  <w:style w:type="paragraph" w:styleId="DanhmucTailiuThamkhao">
    <w:name w:val="Bibliography"/>
    <w:basedOn w:val="Binhthng"/>
    <w:next w:val="Binhthng"/>
    <w:uiPriority w:val="39"/>
    <w:unhideWhenUsed/>
  </w:style>
  <w:style w:type="paragraph" w:styleId="utrang">
    <w:name w:val="header"/>
    <w:basedOn w:val="Binhthng"/>
    <w:link w:val="utrangChar"/>
    <w:uiPriority w:val="99"/>
    <w:unhideWhenUsed/>
    <w:pPr>
      <w:spacing w:before="0"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</w:style>
  <w:style w:type="paragraph" w:styleId="ThutlBinhthng">
    <w:name w:val="Normal Indent"/>
    <w:basedOn w:val="Binhthng"/>
    <w:uiPriority w:val="99"/>
    <w:unhideWhenUsed/>
    <w:pPr>
      <w:ind w:left="720"/>
    </w:pPr>
  </w:style>
  <w:style w:type="character" w:styleId="VnbanChdanhsn">
    <w:name w:val="Placeholder Text"/>
    <w:basedOn w:val="Phngmcinhcuaoanvn"/>
    <w:uiPriority w:val="99"/>
    <w:semiHidden/>
    <w:rPr>
      <w:color w:val="808080"/>
    </w:rPr>
  </w:style>
  <w:style w:type="table" w:customStyle="1" w:styleId="ReportTable">
    <w:name w:val="Report Table"/>
    <w:basedOn w:val="BangThngthng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LiBang">
    <w:name w:val="Table Grid"/>
    <w:basedOn w:val="BangThngthng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nh">
    <w:name w:val="Strong"/>
    <w:basedOn w:val="Phngmcinhcuaoanvn"/>
    <w:uiPriority w:val="22"/>
    <w:qFormat/>
    <w:rsid w:val="00274985"/>
    <w:rPr>
      <w:b/>
      <w:bCs/>
    </w:rPr>
  </w:style>
  <w:style w:type="paragraph" w:styleId="oancuaDanhsach">
    <w:name w:val="List Paragraph"/>
    <w:basedOn w:val="Binhthng"/>
    <w:uiPriority w:val="34"/>
    <w:semiHidden/>
    <w:qFormat/>
    <w:rsid w:val="00274985"/>
    <w:pPr>
      <w:ind w:left="720"/>
      <w:contextualSpacing/>
    </w:pPr>
  </w:style>
  <w:style w:type="table" w:styleId="BangLi2-Nhnmanh3">
    <w:name w:val="Grid Table 2 Accent 3"/>
    <w:basedOn w:val="BangThngthng"/>
    <w:uiPriority w:val="47"/>
    <w:rsid w:val="00951694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BangLi4-Nhnmanh3">
    <w:name w:val="Grid Table 4 Accent 3"/>
    <w:basedOn w:val="BangThngthng"/>
    <w:uiPriority w:val="49"/>
    <w:rsid w:val="00951694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zky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0B683B-5A20-4264-906F-60883A95B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112</TotalTime>
  <Pages>3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Mô tả dự án</vt:lpstr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Danh sách tính năng</dc:title>
  <dc:subject>Nguyễn hoài anh             1312006</dc:subject>
  <dc:creator>Nhóm 2</dc:creator>
  <cp:keywords>Mẫu thiết kế hướng đối tượng</cp:keywords>
  <cp:lastModifiedBy>Nguyễn Châu</cp:lastModifiedBy>
  <cp:revision>9</cp:revision>
  <dcterms:created xsi:type="dcterms:W3CDTF">2016-04-10T15:46:00Z</dcterms:created>
  <dcterms:modified xsi:type="dcterms:W3CDTF">2017-07-05T05:26:00Z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